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4D" w:rsidRPr="00B7691D" w:rsidRDefault="00FC744D" w:rsidP="00B8339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0pt;margin-top:-79.2pt;width:684pt;height:304pt;z-index:-251657728">
            <v:imagedata r:id="rId4" o:title="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4.8pt;margin-top:-40.9pt;width:325.45pt;height:92.9pt;z-index:251656704" filled="f" stroked="f">
            <v:textbox style="mso-next-textbox:#_x0000_s1027" inset="0,0,0,0">
              <w:txbxContent>
                <w:p w:rsidR="00FC744D" w:rsidRPr="00B7691D" w:rsidRDefault="00FC744D" w:rsidP="00B83397">
                  <w:pPr>
                    <w:spacing w:line="200" w:lineRule="exact"/>
                    <w:rPr>
                      <w:color w:val="9C7D0D"/>
                      <w:sz w:val="20"/>
                    </w:rPr>
                  </w:pPr>
                </w:p>
                <w:p w:rsidR="00FC744D" w:rsidRPr="00B7691D" w:rsidRDefault="00FC744D" w:rsidP="00B83397">
                  <w:pPr>
                    <w:spacing w:line="200" w:lineRule="exact"/>
                    <w:ind w:left="720" w:hanging="720"/>
                    <w:rPr>
                      <w:color w:val="9C7D0D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90pt;margin-top:66.4pt;width:280.8pt;height:79.2pt;z-index:251657728" filled="f" stroked="f">
            <v:textbox style="mso-next-textbox:#_x0000_s1028" inset="0,0,0,0">
              <w:txbxContent>
                <w:p w:rsidR="00FC744D" w:rsidRPr="00BE2B4A" w:rsidRDefault="00FC744D" w:rsidP="00B83397">
                  <w:pPr>
                    <w:pStyle w:val="Adressee"/>
                    <w:rPr>
                      <w:color w:val="939598"/>
                    </w:rPr>
                  </w:pPr>
                  <w:r>
                    <w:rPr>
                      <w:color w:val="939598"/>
                    </w:rPr>
                    <w:t>${Value1}</w:t>
                  </w:r>
                </w:p>
                <w:p w:rsidR="00FC744D" w:rsidRPr="00BE2B4A" w:rsidRDefault="00FC744D" w:rsidP="00B83397">
                  <w:pPr>
                    <w:pStyle w:val="Address"/>
                    <w:rPr>
                      <w:sz w:val="20"/>
                    </w:rPr>
                  </w:pPr>
                  <w:r>
                    <w:rPr>
                      <w:sz w:val="20"/>
                    </w:rPr>
                    <w:t>${Value2}</w:t>
                  </w:r>
                </w:p>
                <w:p w:rsidR="00FC744D" w:rsidRPr="00BE2B4A" w:rsidRDefault="00FC744D" w:rsidP="00B83397">
                  <w:pPr>
                    <w:pStyle w:val="Address"/>
                    <w:rPr>
                      <w:sz w:val="20"/>
                    </w:rPr>
                  </w:pPr>
                  <w:r>
                    <w:rPr>
                      <w:sz w:val="20"/>
                    </w:rPr>
                    <w:t>${Value3}</w:t>
                  </w:r>
                </w:p>
              </w:txbxContent>
            </v:textbox>
          </v:shape>
        </w:pict>
      </w:r>
    </w:p>
    <w:sectPr w:rsidR="00FC744D" w:rsidRPr="00B7691D" w:rsidSect="00B83397">
      <w:pgSz w:w="13680" w:h="5938" w:orient="landscape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 Extra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rostile">
    <w:altName w:val="Courier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embedSystemFonts/>
  <w:stylePaneFormatFilter w:val="3F01"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4C54"/>
    <w:rsid w:val="00102C89"/>
    <w:rsid w:val="001F5E59"/>
    <w:rsid w:val="00240F91"/>
    <w:rsid w:val="006E3717"/>
    <w:rsid w:val="00AB4C54"/>
    <w:rsid w:val="00B7691D"/>
    <w:rsid w:val="00B83397"/>
    <w:rsid w:val="00BE2B4A"/>
    <w:rsid w:val="00CE3534"/>
    <w:rsid w:val="00FC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59"/>
    <w:rPr>
      <w:rFonts w:ascii="Times" w:hAnsi="Time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E59"/>
    <w:pPr>
      <w:keepNext/>
      <w:spacing w:before="60" w:line="840" w:lineRule="exact"/>
      <w:jc w:val="center"/>
      <w:outlineLvl w:val="0"/>
    </w:pPr>
    <w:rPr>
      <w:rFonts w:ascii="Rockwell Extra Bold"/>
      <w:color w:val="808000"/>
      <w:sz w:val="9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F5E59"/>
    <w:pPr>
      <w:keepNext/>
      <w:tabs>
        <w:tab w:val="left" w:pos="7928"/>
      </w:tabs>
      <w:spacing w:line="280" w:lineRule="exact"/>
      <w:outlineLvl w:val="1"/>
    </w:pPr>
    <w:rPr>
      <w:rFonts w:ascii="Eurostile" w:hAnsi="Eurostile"/>
      <w:b/>
      <w:color w:val="6699CC"/>
      <w:sz w:val="16"/>
      <w:lang w:eastAsia="zh-TW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F5E59"/>
    <w:pPr>
      <w:keepNext/>
      <w:jc w:val="right"/>
      <w:outlineLvl w:val="2"/>
    </w:pPr>
    <w:rPr>
      <w:rFonts w:ascii="Helvetica" w:hAnsi="Helvetica"/>
      <w:b/>
      <w:color w:val="00000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customStyle="1" w:styleId="Adressee">
    <w:name w:val="Adressee"/>
    <w:basedOn w:val="Normal"/>
    <w:uiPriority w:val="99"/>
    <w:rsid w:val="00B83397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olor w:val="BBCC30"/>
      <w:szCs w:val="24"/>
    </w:rPr>
  </w:style>
  <w:style w:type="paragraph" w:customStyle="1" w:styleId="Address">
    <w:name w:val="Address"/>
    <w:basedOn w:val="Normal"/>
    <w:uiPriority w:val="99"/>
    <w:rsid w:val="00B8339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939598"/>
      <w:sz w:val="16"/>
      <w:szCs w:val="16"/>
    </w:rPr>
  </w:style>
  <w:style w:type="paragraph" w:customStyle="1" w:styleId="CompanyName">
    <w:name w:val="Company Name"/>
    <w:basedOn w:val="Normal"/>
    <w:uiPriority w:val="99"/>
    <w:rsid w:val="00B83397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olor w:val="939598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F5E59"/>
    <w:rPr>
      <w:rFonts w:ascii="Arial" w:hAnsi="Arial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customStyle="1" w:styleId="BasicParagraph">
    <w:name w:val="[Basic Paragraph]"/>
    <w:basedOn w:val="Normal"/>
    <w:uiPriority w:val="99"/>
    <w:rsid w:val="001F5E5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cp:lastPrinted>2007-07-03T18:20:00Z</cp:lastPrinted>
  <dcterms:created xsi:type="dcterms:W3CDTF">2013-01-07T19:48:00Z</dcterms:created>
  <dcterms:modified xsi:type="dcterms:W3CDTF">2013-01-07T19:50:00Z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TC103794449990</vt:lpwstr>
  </property>
</Properties>
</file>