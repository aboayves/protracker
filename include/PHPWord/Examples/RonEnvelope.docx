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4D" w:rsidRPr="00B7691D" w:rsidRDefault="00FC744D" w:rsidP="00B8339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0pt;margin-top:-79.2pt;width:684pt;height:304pt;z-index:-251657728">
            <v:imagedata r:id="rId4" o:title="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4.8pt;margin-top:-40.9pt;width:325.45pt;height:92.9pt;z-index:251656704" filled="f" stroked="f">
            <v:textbox style="mso-next-textbox:#_x0000_s1027" inset="0,0,0,0">
              <w:txbxContent>
                <w:p w:rsidR="00FC744D" w:rsidRPr="00B7691D" w:rsidRDefault="00FC744D" w:rsidP="00B83397">
                  <w:pPr>
                    <w:spacing w:line="200" w:lineRule="exact"/>
                    <w:rPr>
                      <w:color w:val="9C7D0D"/>
                      <w:sz w:val="20"/>
                    </w:rPr>
                  </w:pPr>
                </w:p>
                <w:p w:rsidR="00FC744D" w:rsidRPr="00B7691D" w:rsidRDefault="00FC744D" w:rsidP="00B83397">
                  <w:pPr>
                    <w:spacing w:line="200" w:lineRule="exact"/>
                    <w:ind w:left="720" w:hanging="720"/>
                    <w:rPr>
                      <w:color w:val="9C7D0D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90pt;margin-top:66.4pt;width:280.8pt;height:79.2pt;z-index:251657728" filled="f" stroked="f">
            <v:textbox style="mso-next-textbox:#_x0000_s1028" inset="0,0,0,0">
              <w:txbxContent>
                <w:p w:rsidR="00FC744D" w:rsidRPr="00BE2B4A" w:rsidRDefault="00FC744D" w:rsidP="00B83397">
                  <w:pPr>
                    <w:pStyle w:val="Adressee"/>
                    <w:rPr>
                      <w:color w:val="939598"/>
                    </w:rPr>
                  </w:pPr>
                  <w:r>
                    <w:rPr>
                      <w:color w:val="939598"/>
                    </w:rPr>
                    <w:t>Mr. and Mrs. John Sample</w:t>
                  </w:r>
                </w:p>
                <w:p w:rsidR="00FC744D" w:rsidRPr="00BE2B4A" w:rsidRDefault="00FC744D" w:rsidP="00B83397">
                  <w:pPr>
                    <w:pStyle w:val="Address"/>
                    <w:rPr>
                      <w:sz w:val="20"/>
                    </w:rPr>
                  </w:pPr>
                  <w:r>
                    <w:rPr>
                      <w:sz w:val="20"/>
                    </w:rPr>
                    <w:t>123 Main St\nPOB 234</w:t>
                  </w:r>
                </w:p>
                <w:p w:rsidR="00FC744D" w:rsidRPr="00BE2B4A" w:rsidRDefault="00FC744D" w:rsidP="00B83397">
                  <w:pPr>
                    <w:pStyle w:val="Address"/>
                    <w:rPr>
                      <w:sz w:val="20"/>
                    </w:rPr>
                  </w:pPr>
                  <w:r>
                    <w:rPr>
                      <w:sz w:val="20"/>
                    </w:rPr>
                    <w:t>Hampton, NH 03842-5699</w:t>
                  </w:r>
                </w:p>
              </w:txbxContent>
            </v:textbox>
          </v:shape>
        </w:pict>
      </w:r>
    </w:p>
    <w:sectPr w:rsidR="00FC744D" w:rsidRPr="00B7691D" w:rsidSect="00B83397">
      <w:pgSz w:w="13680" w:h="5938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 Extra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">
    <w:altName w:val="Courier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embedSystemFonts/>
  <w:stylePaneFormatFilter w:val="3F01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C54"/>
    <w:rsid w:val="00102C89"/>
    <w:rsid w:val="001F5E59"/>
    <w:rsid w:val="00240F91"/>
    <w:rsid w:val="006E3717"/>
    <w:rsid w:val="00AB4C54"/>
    <w:rsid w:val="00B7691D"/>
    <w:rsid w:val="00B83397"/>
    <w:rsid w:val="00BE2B4A"/>
    <w:rsid w:val="00CE3534"/>
    <w:rsid w:val="00FC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59"/>
    <w:rPr>
      <w:rFonts w:ascii="Times" w:hAnsi="Time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E59"/>
    <w:pPr>
      <w:keepNext/>
      <w:spacing w:before="60" w:line="840" w:lineRule="exact"/>
      <w:jc w:val="center"/>
      <w:outlineLvl w:val="0"/>
    </w:pPr>
    <w:rPr>
      <w:rFonts w:ascii="Rockwell Extra Bold"/>
      <w:color w:val="808000"/>
      <w:sz w:val="9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5E59"/>
    <w:pPr>
      <w:keepNext/>
      <w:tabs>
        <w:tab w:val="left" w:pos="7928"/>
      </w:tabs>
      <w:spacing w:line="280" w:lineRule="exact"/>
      <w:outlineLvl w:val="1"/>
    </w:pPr>
    <w:rPr>
      <w:rFonts w:ascii="Eurostile" w:hAnsi="Eurostile"/>
      <w:b/>
      <w:color w:val="6699CC"/>
      <w:sz w:val="16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F5E59"/>
    <w:pPr>
      <w:keepNext/>
      <w:jc w:val="right"/>
      <w:outlineLvl w:val="2"/>
    </w:pPr>
    <w:rPr>
      <w:rFonts w:ascii="Helvetica" w:hAnsi="Helvetica"/>
      <w:b/>
      <w:color w:val="00000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customStyle="1" w:styleId="Adressee">
    <w:name w:val="Adressee"/>
    <w:basedOn w:val="Normal"/>
    <w:uiPriority w:val="99"/>
    <w:rsid w:val="00B8339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BBCC30"/>
      <w:szCs w:val="24"/>
    </w:rPr>
  </w:style>
  <w:style w:type="paragraph" w:customStyle="1" w:styleId="Address">
    <w:name w:val="Address"/>
    <w:basedOn w:val="Normal"/>
    <w:uiPriority w:val="99"/>
    <w:rsid w:val="00B8339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939598"/>
      <w:sz w:val="16"/>
      <w:szCs w:val="16"/>
    </w:rPr>
  </w:style>
  <w:style w:type="paragraph" w:customStyle="1" w:styleId="CompanyName">
    <w:name w:val="Company Name"/>
    <w:basedOn w:val="Normal"/>
    <w:uiPriority w:val="99"/>
    <w:rsid w:val="00B8339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939598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F5E59"/>
    <w:rPr>
      <w:rFonts w:ascii="Arial" w:hAnsi="Arial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customStyle="1" w:styleId="BasicParagraph">
    <w:name w:val="[Basic Paragraph]"/>
    <w:basedOn w:val="Normal"/>
    <w:uiPriority w:val="99"/>
    <w:rsid w:val="001F5E5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2007-07-03T18:20:00Z</cp:lastPrinted>
  <dcterms:created xsi:type="dcterms:W3CDTF">2013-01-07T19:48:00Z</dcterms:created>
  <dcterms:modified xsi:type="dcterms:W3CDTF">2013-01-07T19:50:00Z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TC103794449990</vt:lpwstr>
  </property>
</Properties>
</file>