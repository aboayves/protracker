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C67" w:rsidRPr="00B7691D" w:rsidRDefault="00453C67" w:rsidP="00B833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.8pt;margin-top:-40.9pt;width:325.45pt;height:92.9pt;z-index:251658240" filled="f" stroked="f">
            <v:textbox style="mso-next-textbox:#_x0000_s1026" inset="0,0,0,0">
              <w:txbxContent>
                <w:p w:rsidR="00453C67" w:rsidRPr="00B7691D" w:rsidRDefault="00453C67" w:rsidP="00B83397">
                  <w:pPr>
                    <w:spacing w:line="200" w:lineRule="exact"/>
                    <w:rPr>
                      <w:color w:val="9C7D0D"/>
                      <w:sz w:val="20"/>
                    </w:rPr>
                  </w:pPr>
                </w:p>
                <w:p w:rsidR="00453C67" w:rsidRPr="00B7691D" w:rsidRDefault="00453C67" w:rsidP="00B83397">
                  <w:pPr>
                    <w:spacing w:line="200" w:lineRule="exact"/>
                    <w:ind w:left="720" w:hanging="720"/>
                    <w:rPr>
                      <w:color w:val="9C7D0D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90pt;margin-top:66.4pt;width:280.8pt;height:79.2pt;z-index:251659264" filled="f" stroked="f">
            <v:textbox style="mso-next-textbox:#_x0000_s1027" inset="0,0,0,0">
              <w:txbxContent>
                <w:p w:rsidR="00453C67" w:rsidRPr="00BE2B4A" w:rsidRDefault="00453C67" w:rsidP="00B83397">
                  <w:pPr>
                    <w:pStyle w:val="Adressee"/>
                    <w:rPr>
                      <w:color w:val="939598"/>
                    </w:rPr>
                  </w:pPr>
                  <w:r>
                    <w:rPr>
                      <w:color w:val="939598"/>
                    </w:rPr>
                    <w:t>${report_name}</w:t>
                  </w:r>
                </w:p>
                <w:p w:rsidR="00453C67" w:rsidRPr="00BE2B4A" w:rsidRDefault="00453C67" w:rsidP="0093611D">
                  <w:pPr>
                    <w:pStyle w:val="Adressee"/>
                    <w:rPr>
                      <w:color w:val="939598"/>
                    </w:rPr>
                  </w:pPr>
                  <w:r>
                    <w:rPr>
                      <w:color w:val="939598"/>
                    </w:rPr>
                    <w:t>${primary_address_street}</w:t>
                  </w:r>
                </w:p>
                <w:p w:rsidR="00453C67" w:rsidRPr="00BE2B4A" w:rsidRDefault="00453C67" w:rsidP="0093611D">
                  <w:pPr>
                    <w:pStyle w:val="Adressee"/>
                    <w:rPr>
                      <w:color w:val="939598"/>
                    </w:rPr>
                  </w:pPr>
                  <w:r>
                    <w:rPr>
                      <w:color w:val="939598"/>
                    </w:rPr>
                    <w:t>${primary_address_city}, ${primary_address_state}  ${primary_address_postalcode}</w:t>
                  </w:r>
                </w:p>
                <w:p w:rsidR="00453C67" w:rsidRPr="00BE2B4A" w:rsidRDefault="00453C67" w:rsidP="0093611D">
                  <w:pPr>
                    <w:pStyle w:val="Adressee"/>
                    <w:rPr>
                      <w:color w:val="939598"/>
                    </w:rPr>
                  </w:pPr>
                </w:p>
                <w:p w:rsidR="00453C67" w:rsidRPr="00BE2B4A" w:rsidRDefault="00453C67" w:rsidP="0093611D">
                  <w:pPr>
                    <w:pStyle w:val="Adressee"/>
                    <w:rPr>
                      <w:color w:val="939598"/>
                    </w:rPr>
                  </w:pPr>
                </w:p>
                <w:p w:rsidR="00453C67" w:rsidRPr="00BE2B4A" w:rsidRDefault="00453C67" w:rsidP="00B83397">
                  <w:pPr>
                    <w:pStyle w:val="Address"/>
                    <w:rPr>
                      <w:sz w:val="20"/>
                    </w:rPr>
                  </w:pPr>
                </w:p>
              </w:txbxContent>
            </v:textbox>
          </v:shape>
        </w:pict>
      </w:r>
    </w:p>
    <w:sectPr w:rsidR="00453C67" w:rsidRPr="00B7691D" w:rsidSect="00B83397">
      <w:pgSz w:w="13680" w:h="5938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">
    <w:altName w:val="Courier"/>
    <w:panose1 w:val="020B0504020202050204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embedSystemFonts/>
  <w:stylePaneFormatFilter w:val="3F01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C54"/>
    <w:rsid w:val="000117FA"/>
    <w:rsid w:val="00102C89"/>
    <w:rsid w:val="001119CB"/>
    <w:rsid w:val="001F5E59"/>
    <w:rsid w:val="00240F91"/>
    <w:rsid w:val="002917BE"/>
    <w:rsid w:val="002B350B"/>
    <w:rsid w:val="002C091D"/>
    <w:rsid w:val="003B4DFF"/>
    <w:rsid w:val="00453C67"/>
    <w:rsid w:val="005E32FC"/>
    <w:rsid w:val="00655D25"/>
    <w:rsid w:val="006E3717"/>
    <w:rsid w:val="00913509"/>
    <w:rsid w:val="0093611D"/>
    <w:rsid w:val="00AB4C54"/>
    <w:rsid w:val="00B7691D"/>
    <w:rsid w:val="00B83397"/>
    <w:rsid w:val="00BE2B4A"/>
    <w:rsid w:val="00CE3534"/>
    <w:rsid w:val="00F512E5"/>
    <w:rsid w:val="00FC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59"/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E59"/>
    <w:pPr>
      <w:keepNext/>
      <w:spacing w:before="60" w:line="840" w:lineRule="exact"/>
      <w:jc w:val="center"/>
      <w:outlineLvl w:val="0"/>
    </w:pPr>
    <w:rPr>
      <w:rFonts w:ascii="Rockwell Extra Bold"/>
      <w:color w:val="808000"/>
      <w:sz w:val="9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5E59"/>
    <w:pPr>
      <w:keepNext/>
      <w:tabs>
        <w:tab w:val="left" w:pos="7928"/>
      </w:tabs>
      <w:spacing w:line="280" w:lineRule="exact"/>
      <w:outlineLvl w:val="1"/>
    </w:pPr>
    <w:rPr>
      <w:rFonts w:ascii="Eurostile" w:hAnsi="Eurostile"/>
      <w:b/>
      <w:color w:val="6699CC"/>
      <w:sz w:val="16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5E59"/>
    <w:pPr>
      <w:keepNext/>
      <w:jc w:val="right"/>
      <w:outlineLvl w:val="2"/>
    </w:pPr>
    <w:rPr>
      <w:rFonts w:ascii="Helvetica" w:hAnsi="Helvetica"/>
      <w:b/>
      <w:color w:val="00000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091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C091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C091D"/>
    <w:rPr>
      <w:rFonts w:ascii="Cambria" w:hAnsi="Cambria" w:cs="Times New Roman"/>
      <w:b/>
      <w:bCs/>
      <w:sz w:val="26"/>
      <w:szCs w:val="26"/>
    </w:rPr>
  </w:style>
  <w:style w:type="paragraph" w:customStyle="1" w:styleId="Adressee">
    <w:name w:val="Adresse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BBCC30"/>
      <w:szCs w:val="24"/>
    </w:rPr>
  </w:style>
  <w:style w:type="paragraph" w:customStyle="1" w:styleId="Address">
    <w:name w:val="Address"/>
    <w:basedOn w:val="Normal"/>
    <w:uiPriority w:val="99"/>
    <w:rsid w:val="00B8339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939598"/>
      <w:sz w:val="16"/>
      <w:szCs w:val="16"/>
    </w:rPr>
  </w:style>
  <w:style w:type="paragraph" w:customStyle="1" w:styleId="CompanyName">
    <w:name w:val="Company Name"/>
    <w:basedOn w:val="Normal"/>
    <w:uiPriority w:val="99"/>
    <w:rsid w:val="00B8339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939598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F5E59"/>
    <w:rPr>
      <w:rFonts w:ascii="Arial" w:hAnsi="Arial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091D"/>
    <w:rPr>
      <w:rFonts w:cs="Times New Roman"/>
      <w:sz w:val="2"/>
    </w:rPr>
  </w:style>
  <w:style w:type="paragraph" w:customStyle="1" w:styleId="BasicParagraph">
    <w:name w:val="[Basic Paragraph]"/>
    <w:basedOn w:val="Normal"/>
    <w:uiPriority w:val="99"/>
    <w:rsid w:val="001F5E5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0</Words>
  <Characters>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</cp:revision>
  <cp:lastPrinted>2007-07-03T18:20:00Z</cp:lastPrinted>
  <dcterms:created xsi:type="dcterms:W3CDTF">2013-01-07T19:48:00Z</dcterms:created>
  <dcterms:modified xsi:type="dcterms:W3CDTF">2013-03-14T04:21:00Z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TC103794449990</vt:lpwstr>
  </property>
</Properties>
</file>