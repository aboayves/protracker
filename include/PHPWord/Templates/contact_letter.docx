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D5" w:rsidRPr="00BE2B4A" w:rsidRDefault="007B10D5" w:rsidP="00490677">
      <w:pPr>
        <w:pStyle w:val="Adressee"/>
        <w:rPr>
          <w:color w:val="939598"/>
        </w:rPr>
      </w:pPr>
      <w:r>
        <w:rPr>
          <w:color w:val="939598"/>
        </w:rPr>
        <w:t>${report_name}</w:t>
      </w:r>
    </w:p>
    <w:p w:rsidR="007B10D5" w:rsidRPr="00BE2B4A" w:rsidRDefault="007B10D5" w:rsidP="00490677">
      <w:pPr>
        <w:pStyle w:val="Adressee"/>
        <w:rPr>
          <w:color w:val="939598"/>
        </w:rPr>
      </w:pPr>
      <w:r>
        <w:rPr>
          <w:color w:val="939598"/>
        </w:rPr>
        <w:t>${primary_address_street}</w:t>
      </w: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${primary_address_city}, ${primary_address_state}  ${primary_address_postalcode}</w:t>
      </w:r>
    </w:p>
    <w:p w:rsidR="007B10D5" w:rsidRDefault="007B10D5" w:rsidP="00490677">
      <w:pPr>
        <w:pStyle w:val="Adressee"/>
        <w:rPr>
          <w:color w:val="939598"/>
        </w:rPr>
      </w:pP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${profession}</w:t>
      </w: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${report_salutation}</w:t>
      </w: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${ssn}</w:t>
      </w: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${children}</w:t>
      </w:r>
    </w:p>
    <w:p w:rsidR="007B10D5" w:rsidRDefault="007B10D5" w:rsidP="00490677">
      <w:pPr>
        <w:pStyle w:val="Adressee"/>
        <w:rPr>
          <w:color w:val="939598"/>
        </w:rPr>
      </w:pPr>
      <w:r>
        <w:rPr>
          <w:color w:val="939598"/>
        </w:rPr>
        <w:t>${Type}</w:t>
      </w:r>
    </w:p>
    <w:p w:rsidR="007B10D5" w:rsidRPr="00BE2B4A" w:rsidRDefault="007B10D5" w:rsidP="00490677">
      <w:pPr>
        <w:pStyle w:val="Adressee"/>
        <w:rPr>
          <w:color w:val="939598"/>
        </w:rPr>
      </w:pPr>
      <w:r>
        <w:rPr>
          <w:color w:val="939598"/>
        </w:rPr>
        <w:t>${Office}</w:t>
      </w: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Pr="00BE2B4A" w:rsidRDefault="007B10D5" w:rsidP="00490677">
      <w:pPr>
        <w:pStyle w:val="Adressee"/>
        <w:rPr>
          <w:color w:val="939598"/>
        </w:rPr>
      </w:pPr>
    </w:p>
    <w:p w:rsidR="007B10D5" w:rsidRDefault="007B10D5"/>
    <w:sectPr w:rsidR="007B10D5" w:rsidSect="007B1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0677"/>
    <w:rsid w:val="00000237"/>
    <w:rsid w:val="000019CB"/>
    <w:rsid w:val="00003A01"/>
    <w:rsid w:val="00003E7A"/>
    <w:rsid w:val="00007A05"/>
    <w:rsid w:val="00010E9F"/>
    <w:rsid w:val="000203E4"/>
    <w:rsid w:val="0002505A"/>
    <w:rsid w:val="000257D2"/>
    <w:rsid w:val="000260D3"/>
    <w:rsid w:val="000349F6"/>
    <w:rsid w:val="00042E21"/>
    <w:rsid w:val="000475E6"/>
    <w:rsid w:val="0005126D"/>
    <w:rsid w:val="000570F0"/>
    <w:rsid w:val="000603B1"/>
    <w:rsid w:val="0006137E"/>
    <w:rsid w:val="00066DF8"/>
    <w:rsid w:val="0007393E"/>
    <w:rsid w:val="00074F13"/>
    <w:rsid w:val="000769E3"/>
    <w:rsid w:val="00077467"/>
    <w:rsid w:val="000806D2"/>
    <w:rsid w:val="000807C9"/>
    <w:rsid w:val="000811E0"/>
    <w:rsid w:val="00082D9A"/>
    <w:rsid w:val="0008648D"/>
    <w:rsid w:val="00086702"/>
    <w:rsid w:val="00091EE5"/>
    <w:rsid w:val="000A3F3C"/>
    <w:rsid w:val="000B01D1"/>
    <w:rsid w:val="000B1331"/>
    <w:rsid w:val="000B1590"/>
    <w:rsid w:val="000B4577"/>
    <w:rsid w:val="000B4EE0"/>
    <w:rsid w:val="000B4FD0"/>
    <w:rsid w:val="000B71F1"/>
    <w:rsid w:val="000C3B94"/>
    <w:rsid w:val="000C446F"/>
    <w:rsid w:val="000C776D"/>
    <w:rsid w:val="000D2088"/>
    <w:rsid w:val="000D4B35"/>
    <w:rsid w:val="000D5BAD"/>
    <w:rsid w:val="000E0A28"/>
    <w:rsid w:val="000E530C"/>
    <w:rsid w:val="000F12D1"/>
    <w:rsid w:val="000F42C9"/>
    <w:rsid w:val="000F56E6"/>
    <w:rsid w:val="000F5D1A"/>
    <w:rsid w:val="000F6179"/>
    <w:rsid w:val="000F6E8C"/>
    <w:rsid w:val="000F7083"/>
    <w:rsid w:val="000F7B4E"/>
    <w:rsid w:val="000F7E10"/>
    <w:rsid w:val="001030C4"/>
    <w:rsid w:val="0010504A"/>
    <w:rsid w:val="0010524A"/>
    <w:rsid w:val="001057D7"/>
    <w:rsid w:val="0011002A"/>
    <w:rsid w:val="00110E2C"/>
    <w:rsid w:val="0011321B"/>
    <w:rsid w:val="0011467B"/>
    <w:rsid w:val="001150AC"/>
    <w:rsid w:val="001179E9"/>
    <w:rsid w:val="00124406"/>
    <w:rsid w:val="00127181"/>
    <w:rsid w:val="00134896"/>
    <w:rsid w:val="00135EDF"/>
    <w:rsid w:val="00136F5A"/>
    <w:rsid w:val="0014114B"/>
    <w:rsid w:val="001476CE"/>
    <w:rsid w:val="0015163F"/>
    <w:rsid w:val="001608FC"/>
    <w:rsid w:val="00163D3D"/>
    <w:rsid w:val="001646ED"/>
    <w:rsid w:val="00165402"/>
    <w:rsid w:val="00165DD5"/>
    <w:rsid w:val="00170A61"/>
    <w:rsid w:val="00172DC4"/>
    <w:rsid w:val="0017674C"/>
    <w:rsid w:val="001777B9"/>
    <w:rsid w:val="00183E86"/>
    <w:rsid w:val="00183F21"/>
    <w:rsid w:val="00187245"/>
    <w:rsid w:val="00190940"/>
    <w:rsid w:val="001918E1"/>
    <w:rsid w:val="00192C71"/>
    <w:rsid w:val="00193F67"/>
    <w:rsid w:val="001957EF"/>
    <w:rsid w:val="001973FE"/>
    <w:rsid w:val="001A2124"/>
    <w:rsid w:val="001A3F24"/>
    <w:rsid w:val="001C52AC"/>
    <w:rsid w:val="001C7260"/>
    <w:rsid w:val="001D5856"/>
    <w:rsid w:val="001D6EC1"/>
    <w:rsid w:val="001E00A9"/>
    <w:rsid w:val="001E08EC"/>
    <w:rsid w:val="001E12CA"/>
    <w:rsid w:val="001E1A3F"/>
    <w:rsid w:val="001E2644"/>
    <w:rsid w:val="001E5A3E"/>
    <w:rsid w:val="001E742F"/>
    <w:rsid w:val="001F160E"/>
    <w:rsid w:val="001F4FEC"/>
    <w:rsid w:val="002018C5"/>
    <w:rsid w:val="00204986"/>
    <w:rsid w:val="002052EC"/>
    <w:rsid w:val="002054F9"/>
    <w:rsid w:val="0021116B"/>
    <w:rsid w:val="00212D11"/>
    <w:rsid w:val="0021547D"/>
    <w:rsid w:val="00215AB9"/>
    <w:rsid w:val="00220439"/>
    <w:rsid w:val="00222AB1"/>
    <w:rsid w:val="00222DF4"/>
    <w:rsid w:val="00226818"/>
    <w:rsid w:val="002303FE"/>
    <w:rsid w:val="00230803"/>
    <w:rsid w:val="00232E2D"/>
    <w:rsid w:val="00236003"/>
    <w:rsid w:val="002377E2"/>
    <w:rsid w:val="00240FE4"/>
    <w:rsid w:val="002410CA"/>
    <w:rsid w:val="00243FB6"/>
    <w:rsid w:val="00246B78"/>
    <w:rsid w:val="00246E88"/>
    <w:rsid w:val="00252848"/>
    <w:rsid w:val="00252875"/>
    <w:rsid w:val="002535CE"/>
    <w:rsid w:val="00254AF3"/>
    <w:rsid w:val="00255857"/>
    <w:rsid w:val="002560DF"/>
    <w:rsid w:val="00262786"/>
    <w:rsid w:val="00263A68"/>
    <w:rsid w:val="00267FFA"/>
    <w:rsid w:val="0027176F"/>
    <w:rsid w:val="00271D29"/>
    <w:rsid w:val="00273A91"/>
    <w:rsid w:val="002742A0"/>
    <w:rsid w:val="002742EE"/>
    <w:rsid w:val="00275409"/>
    <w:rsid w:val="0027587D"/>
    <w:rsid w:val="00277B5A"/>
    <w:rsid w:val="00283C8A"/>
    <w:rsid w:val="00286C33"/>
    <w:rsid w:val="00291C5B"/>
    <w:rsid w:val="002934C6"/>
    <w:rsid w:val="00297041"/>
    <w:rsid w:val="002974ED"/>
    <w:rsid w:val="00297645"/>
    <w:rsid w:val="002A3176"/>
    <w:rsid w:val="002A3321"/>
    <w:rsid w:val="002A5EB2"/>
    <w:rsid w:val="002B1ABE"/>
    <w:rsid w:val="002B3580"/>
    <w:rsid w:val="002B544A"/>
    <w:rsid w:val="002B585C"/>
    <w:rsid w:val="002C4224"/>
    <w:rsid w:val="002C4A4C"/>
    <w:rsid w:val="002C57D3"/>
    <w:rsid w:val="002C6EF0"/>
    <w:rsid w:val="002D1610"/>
    <w:rsid w:val="002D65BD"/>
    <w:rsid w:val="002D7B1F"/>
    <w:rsid w:val="002E0147"/>
    <w:rsid w:val="002E1C72"/>
    <w:rsid w:val="002F4051"/>
    <w:rsid w:val="002F4E4C"/>
    <w:rsid w:val="0030346D"/>
    <w:rsid w:val="00303CF6"/>
    <w:rsid w:val="00305E98"/>
    <w:rsid w:val="0031200D"/>
    <w:rsid w:val="00313FEF"/>
    <w:rsid w:val="00314423"/>
    <w:rsid w:val="00315D56"/>
    <w:rsid w:val="003217D3"/>
    <w:rsid w:val="0032222C"/>
    <w:rsid w:val="00323731"/>
    <w:rsid w:val="00325227"/>
    <w:rsid w:val="00330C59"/>
    <w:rsid w:val="003413B5"/>
    <w:rsid w:val="003452BF"/>
    <w:rsid w:val="003477AB"/>
    <w:rsid w:val="00352F82"/>
    <w:rsid w:val="0035359C"/>
    <w:rsid w:val="00353992"/>
    <w:rsid w:val="003549A9"/>
    <w:rsid w:val="00361A0C"/>
    <w:rsid w:val="003641CC"/>
    <w:rsid w:val="003657B6"/>
    <w:rsid w:val="00365995"/>
    <w:rsid w:val="00365ACE"/>
    <w:rsid w:val="0036619D"/>
    <w:rsid w:val="00366BF1"/>
    <w:rsid w:val="00367641"/>
    <w:rsid w:val="00367BA4"/>
    <w:rsid w:val="00370463"/>
    <w:rsid w:val="00370818"/>
    <w:rsid w:val="0037473C"/>
    <w:rsid w:val="0038005A"/>
    <w:rsid w:val="00380415"/>
    <w:rsid w:val="00381C60"/>
    <w:rsid w:val="0038353A"/>
    <w:rsid w:val="0038476A"/>
    <w:rsid w:val="00384CE8"/>
    <w:rsid w:val="00386408"/>
    <w:rsid w:val="00392849"/>
    <w:rsid w:val="003954C8"/>
    <w:rsid w:val="003A113B"/>
    <w:rsid w:val="003A1671"/>
    <w:rsid w:val="003A1B71"/>
    <w:rsid w:val="003A1F27"/>
    <w:rsid w:val="003B4C50"/>
    <w:rsid w:val="003C0383"/>
    <w:rsid w:val="003C1BB5"/>
    <w:rsid w:val="003C7D57"/>
    <w:rsid w:val="003D20BF"/>
    <w:rsid w:val="003D4850"/>
    <w:rsid w:val="003D713A"/>
    <w:rsid w:val="003E0030"/>
    <w:rsid w:val="003E3DA2"/>
    <w:rsid w:val="003E3E36"/>
    <w:rsid w:val="003E473F"/>
    <w:rsid w:val="00401A92"/>
    <w:rsid w:val="0040252A"/>
    <w:rsid w:val="00403251"/>
    <w:rsid w:val="00404A49"/>
    <w:rsid w:val="00404CCA"/>
    <w:rsid w:val="00414371"/>
    <w:rsid w:val="00416747"/>
    <w:rsid w:val="00423116"/>
    <w:rsid w:val="004240DC"/>
    <w:rsid w:val="004245DC"/>
    <w:rsid w:val="0042795B"/>
    <w:rsid w:val="00431551"/>
    <w:rsid w:val="00434AF3"/>
    <w:rsid w:val="00437D8E"/>
    <w:rsid w:val="00437DE7"/>
    <w:rsid w:val="0044296B"/>
    <w:rsid w:val="0044302D"/>
    <w:rsid w:val="00445689"/>
    <w:rsid w:val="004466F1"/>
    <w:rsid w:val="0045011C"/>
    <w:rsid w:val="0045275E"/>
    <w:rsid w:val="0045336A"/>
    <w:rsid w:val="00454B64"/>
    <w:rsid w:val="00456647"/>
    <w:rsid w:val="00457415"/>
    <w:rsid w:val="00460680"/>
    <w:rsid w:val="00474165"/>
    <w:rsid w:val="004777A6"/>
    <w:rsid w:val="004848C7"/>
    <w:rsid w:val="004867F3"/>
    <w:rsid w:val="00487510"/>
    <w:rsid w:val="00490677"/>
    <w:rsid w:val="0049364C"/>
    <w:rsid w:val="0049546B"/>
    <w:rsid w:val="00496A6B"/>
    <w:rsid w:val="004976A6"/>
    <w:rsid w:val="004A0C3B"/>
    <w:rsid w:val="004A49FE"/>
    <w:rsid w:val="004A6952"/>
    <w:rsid w:val="004B325A"/>
    <w:rsid w:val="004B3CF6"/>
    <w:rsid w:val="004C000D"/>
    <w:rsid w:val="004C0FCA"/>
    <w:rsid w:val="004C4457"/>
    <w:rsid w:val="004C4661"/>
    <w:rsid w:val="004C6733"/>
    <w:rsid w:val="004D0A66"/>
    <w:rsid w:val="004D0BA3"/>
    <w:rsid w:val="004D1D64"/>
    <w:rsid w:val="004D3F98"/>
    <w:rsid w:val="004D4B92"/>
    <w:rsid w:val="004D672A"/>
    <w:rsid w:val="004E3499"/>
    <w:rsid w:val="004F1375"/>
    <w:rsid w:val="004F1D22"/>
    <w:rsid w:val="004F33E6"/>
    <w:rsid w:val="00511049"/>
    <w:rsid w:val="00512907"/>
    <w:rsid w:val="00512A4A"/>
    <w:rsid w:val="00514F0E"/>
    <w:rsid w:val="00516B39"/>
    <w:rsid w:val="00517A6C"/>
    <w:rsid w:val="00520DC2"/>
    <w:rsid w:val="0052569A"/>
    <w:rsid w:val="00531450"/>
    <w:rsid w:val="0053146F"/>
    <w:rsid w:val="00531642"/>
    <w:rsid w:val="00537020"/>
    <w:rsid w:val="00542531"/>
    <w:rsid w:val="00542D24"/>
    <w:rsid w:val="00543553"/>
    <w:rsid w:val="00545688"/>
    <w:rsid w:val="00547903"/>
    <w:rsid w:val="005526F9"/>
    <w:rsid w:val="005575CF"/>
    <w:rsid w:val="00560C1C"/>
    <w:rsid w:val="005650E1"/>
    <w:rsid w:val="00567299"/>
    <w:rsid w:val="00567860"/>
    <w:rsid w:val="00573DFA"/>
    <w:rsid w:val="00574026"/>
    <w:rsid w:val="00574740"/>
    <w:rsid w:val="00581DAF"/>
    <w:rsid w:val="00583A4A"/>
    <w:rsid w:val="0059211C"/>
    <w:rsid w:val="0059572D"/>
    <w:rsid w:val="00595F53"/>
    <w:rsid w:val="00595F96"/>
    <w:rsid w:val="00596B06"/>
    <w:rsid w:val="00597FEB"/>
    <w:rsid w:val="005A6ABA"/>
    <w:rsid w:val="005A6C9F"/>
    <w:rsid w:val="005A7C1A"/>
    <w:rsid w:val="005B0A1D"/>
    <w:rsid w:val="005C01CB"/>
    <w:rsid w:val="005C2F02"/>
    <w:rsid w:val="005C4610"/>
    <w:rsid w:val="005C48C3"/>
    <w:rsid w:val="005C5EF3"/>
    <w:rsid w:val="005C743F"/>
    <w:rsid w:val="005C7874"/>
    <w:rsid w:val="005D3FF6"/>
    <w:rsid w:val="005D5AEF"/>
    <w:rsid w:val="005E2DB0"/>
    <w:rsid w:val="005E393B"/>
    <w:rsid w:val="005E4786"/>
    <w:rsid w:val="005F13FB"/>
    <w:rsid w:val="005F2044"/>
    <w:rsid w:val="005F39FB"/>
    <w:rsid w:val="00600808"/>
    <w:rsid w:val="006032F0"/>
    <w:rsid w:val="006038B0"/>
    <w:rsid w:val="0060476E"/>
    <w:rsid w:val="006075C3"/>
    <w:rsid w:val="00610098"/>
    <w:rsid w:val="00611690"/>
    <w:rsid w:val="00614FFB"/>
    <w:rsid w:val="00626053"/>
    <w:rsid w:val="00626764"/>
    <w:rsid w:val="006273A2"/>
    <w:rsid w:val="00627CC5"/>
    <w:rsid w:val="006307BA"/>
    <w:rsid w:val="00636140"/>
    <w:rsid w:val="00636F8E"/>
    <w:rsid w:val="00644FF7"/>
    <w:rsid w:val="00645308"/>
    <w:rsid w:val="0064569E"/>
    <w:rsid w:val="00646951"/>
    <w:rsid w:val="00653228"/>
    <w:rsid w:val="00653DF2"/>
    <w:rsid w:val="00660136"/>
    <w:rsid w:val="006617ED"/>
    <w:rsid w:val="00661995"/>
    <w:rsid w:val="00663722"/>
    <w:rsid w:val="00664026"/>
    <w:rsid w:val="00667DAF"/>
    <w:rsid w:val="006707A1"/>
    <w:rsid w:val="0067237C"/>
    <w:rsid w:val="0067529D"/>
    <w:rsid w:val="006772D5"/>
    <w:rsid w:val="00684C03"/>
    <w:rsid w:val="006850CB"/>
    <w:rsid w:val="006853A2"/>
    <w:rsid w:val="00690D91"/>
    <w:rsid w:val="00692203"/>
    <w:rsid w:val="00692C0A"/>
    <w:rsid w:val="006932BF"/>
    <w:rsid w:val="00694410"/>
    <w:rsid w:val="00694C8F"/>
    <w:rsid w:val="00695B7C"/>
    <w:rsid w:val="006972E8"/>
    <w:rsid w:val="006A09A2"/>
    <w:rsid w:val="006A2263"/>
    <w:rsid w:val="006A35A6"/>
    <w:rsid w:val="006C0855"/>
    <w:rsid w:val="006C13C9"/>
    <w:rsid w:val="006C240C"/>
    <w:rsid w:val="006C74E4"/>
    <w:rsid w:val="006D0A12"/>
    <w:rsid w:val="006D7458"/>
    <w:rsid w:val="006E697D"/>
    <w:rsid w:val="006E7D6A"/>
    <w:rsid w:val="006F38B1"/>
    <w:rsid w:val="00702E50"/>
    <w:rsid w:val="00710F66"/>
    <w:rsid w:val="00711762"/>
    <w:rsid w:val="00716A2E"/>
    <w:rsid w:val="00716AEF"/>
    <w:rsid w:val="00717483"/>
    <w:rsid w:val="00721F31"/>
    <w:rsid w:val="00726C9A"/>
    <w:rsid w:val="0073232F"/>
    <w:rsid w:val="007338FD"/>
    <w:rsid w:val="00734178"/>
    <w:rsid w:val="00735457"/>
    <w:rsid w:val="00740D00"/>
    <w:rsid w:val="00742CF6"/>
    <w:rsid w:val="00751B5E"/>
    <w:rsid w:val="00756A2D"/>
    <w:rsid w:val="00760D0C"/>
    <w:rsid w:val="007616FF"/>
    <w:rsid w:val="00761FA8"/>
    <w:rsid w:val="007638CA"/>
    <w:rsid w:val="0076398B"/>
    <w:rsid w:val="00763CDB"/>
    <w:rsid w:val="00763FF4"/>
    <w:rsid w:val="007646DF"/>
    <w:rsid w:val="00764FE2"/>
    <w:rsid w:val="00772CF7"/>
    <w:rsid w:val="007766F3"/>
    <w:rsid w:val="007768A9"/>
    <w:rsid w:val="007773D7"/>
    <w:rsid w:val="0078013C"/>
    <w:rsid w:val="00790D43"/>
    <w:rsid w:val="00792747"/>
    <w:rsid w:val="00794B21"/>
    <w:rsid w:val="00796723"/>
    <w:rsid w:val="007A088E"/>
    <w:rsid w:val="007A2430"/>
    <w:rsid w:val="007A50EF"/>
    <w:rsid w:val="007A6F0D"/>
    <w:rsid w:val="007B0928"/>
    <w:rsid w:val="007B10D5"/>
    <w:rsid w:val="007B6DB2"/>
    <w:rsid w:val="007C039F"/>
    <w:rsid w:val="007C1381"/>
    <w:rsid w:val="007C1424"/>
    <w:rsid w:val="007C42F5"/>
    <w:rsid w:val="007C57DB"/>
    <w:rsid w:val="007D17D4"/>
    <w:rsid w:val="007D3168"/>
    <w:rsid w:val="007D431A"/>
    <w:rsid w:val="007D4A7C"/>
    <w:rsid w:val="007E3271"/>
    <w:rsid w:val="007F0C31"/>
    <w:rsid w:val="00800F69"/>
    <w:rsid w:val="0080563B"/>
    <w:rsid w:val="00805A3E"/>
    <w:rsid w:val="00805AA1"/>
    <w:rsid w:val="00805CDE"/>
    <w:rsid w:val="00805D01"/>
    <w:rsid w:val="0081368F"/>
    <w:rsid w:val="00813B5F"/>
    <w:rsid w:val="00816CAF"/>
    <w:rsid w:val="00817A9B"/>
    <w:rsid w:val="00817F6E"/>
    <w:rsid w:val="008203D2"/>
    <w:rsid w:val="00820539"/>
    <w:rsid w:val="00826328"/>
    <w:rsid w:val="00830E55"/>
    <w:rsid w:val="00834BC5"/>
    <w:rsid w:val="00835FC8"/>
    <w:rsid w:val="00842E4A"/>
    <w:rsid w:val="00843B4A"/>
    <w:rsid w:val="008444F3"/>
    <w:rsid w:val="00844DF3"/>
    <w:rsid w:val="0084530A"/>
    <w:rsid w:val="00845808"/>
    <w:rsid w:val="00846EB6"/>
    <w:rsid w:val="008505C5"/>
    <w:rsid w:val="00853484"/>
    <w:rsid w:val="0085409C"/>
    <w:rsid w:val="00855383"/>
    <w:rsid w:val="008577FE"/>
    <w:rsid w:val="00857A96"/>
    <w:rsid w:val="008601C7"/>
    <w:rsid w:val="00863096"/>
    <w:rsid w:val="00864463"/>
    <w:rsid w:val="00864F78"/>
    <w:rsid w:val="00867460"/>
    <w:rsid w:val="00870102"/>
    <w:rsid w:val="00871BCD"/>
    <w:rsid w:val="00873C1F"/>
    <w:rsid w:val="0087502C"/>
    <w:rsid w:val="00876928"/>
    <w:rsid w:val="008810C4"/>
    <w:rsid w:val="008821C4"/>
    <w:rsid w:val="0088248F"/>
    <w:rsid w:val="0088435C"/>
    <w:rsid w:val="008849EF"/>
    <w:rsid w:val="008877B1"/>
    <w:rsid w:val="00890291"/>
    <w:rsid w:val="00890F70"/>
    <w:rsid w:val="0089649B"/>
    <w:rsid w:val="00897897"/>
    <w:rsid w:val="00897D8A"/>
    <w:rsid w:val="008A056A"/>
    <w:rsid w:val="008A21AD"/>
    <w:rsid w:val="008A21DC"/>
    <w:rsid w:val="008A324C"/>
    <w:rsid w:val="008A4816"/>
    <w:rsid w:val="008A4B74"/>
    <w:rsid w:val="008B0F53"/>
    <w:rsid w:val="008B11B9"/>
    <w:rsid w:val="008B5D36"/>
    <w:rsid w:val="008B7B29"/>
    <w:rsid w:val="008C06D7"/>
    <w:rsid w:val="008C1015"/>
    <w:rsid w:val="008C197E"/>
    <w:rsid w:val="008C5FCC"/>
    <w:rsid w:val="008C6364"/>
    <w:rsid w:val="008C7FCE"/>
    <w:rsid w:val="008D050B"/>
    <w:rsid w:val="008D1237"/>
    <w:rsid w:val="008D3B80"/>
    <w:rsid w:val="008D3B9C"/>
    <w:rsid w:val="008E4041"/>
    <w:rsid w:val="008E643A"/>
    <w:rsid w:val="00903059"/>
    <w:rsid w:val="009058C8"/>
    <w:rsid w:val="00905BFC"/>
    <w:rsid w:val="009119CA"/>
    <w:rsid w:val="00916C85"/>
    <w:rsid w:val="00921A31"/>
    <w:rsid w:val="0092349C"/>
    <w:rsid w:val="00923BA5"/>
    <w:rsid w:val="0092411E"/>
    <w:rsid w:val="00925229"/>
    <w:rsid w:val="0092715F"/>
    <w:rsid w:val="00933DF2"/>
    <w:rsid w:val="00934618"/>
    <w:rsid w:val="00936467"/>
    <w:rsid w:val="00936ECF"/>
    <w:rsid w:val="00937E10"/>
    <w:rsid w:val="009418B1"/>
    <w:rsid w:val="00943D73"/>
    <w:rsid w:val="00943E35"/>
    <w:rsid w:val="00943FBA"/>
    <w:rsid w:val="009445E7"/>
    <w:rsid w:val="00947BC3"/>
    <w:rsid w:val="0095072A"/>
    <w:rsid w:val="00955B9B"/>
    <w:rsid w:val="00963239"/>
    <w:rsid w:val="009671C5"/>
    <w:rsid w:val="00967882"/>
    <w:rsid w:val="0096795E"/>
    <w:rsid w:val="009679B2"/>
    <w:rsid w:val="00970CED"/>
    <w:rsid w:val="00973C39"/>
    <w:rsid w:val="009750A2"/>
    <w:rsid w:val="00975B4D"/>
    <w:rsid w:val="009774DD"/>
    <w:rsid w:val="00981013"/>
    <w:rsid w:val="00982641"/>
    <w:rsid w:val="00985E98"/>
    <w:rsid w:val="00987674"/>
    <w:rsid w:val="00996A59"/>
    <w:rsid w:val="009A4466"/>
    <w:rsid w:val="009A53B1"/>
    <w:rsid w:val="009B4502"/>
    <w:rsid w:val="009B586A"/>
    <w:rsid w:val="009B5DD7"/>
    <w:rsid w:val="009C2DA1"/>
    <w:rsid w:val="009C52AE"/>
    <w:rsid w:val="009D00B7"/>
    <w:rsid w:val="009D3598"/>
    <w:rsid w:val="009E2F25"/>
    <w:rsid w:val="009E37E9"/>
    <w:rsid w:val="009E6739"/>
    <w:rsid w:val="009F0E0F"/>
    <w:rsid w:val="009F22B5"/>
    <w:rsid w:val="00A03741"/>
    <w:rsid w:val="00A04CCE"/>
    <w:rsid w:val="00A04D70"/>
    <w:rsid w:val="00A1143F"/>
    <w:rsid w:val="00A117CB"/>
    <w:rsid w:val="00A16915"/>
    <w:rsid w:val="00A1754B"/>
    <w:rsid w:val="00A20793"/>
    <w:rsid w:val="00A20F21"/>
    <w:rsid w:val="00A24218"/>
    <w:rsid w:val="00A26841"/>
    <w:rsid w:val="00A26FE7"/>
    <w:rsid w:val="00A27E54"/>
    <w:rsid w:val="00A30796"/>
    <w:rsid w:val="00A33084"/>
    <w:rsid w:val="00A34CCC"/>
    <w:rsid w:val="00A368DB"/>
    <w:rsid w:val="00A40D86"/>
    <w:rsid w:val="00A43EE8"/>
    <w:rsid w:val="00A46572"/>
    <w:rsid w:val="00A46A42"/>
    <w:rsid w:val="00A46C54"/>
    <w:rsid w:val="00A47F25"/>
    <w:rsid w:val="00A501A6"/>
    <w:rsid w:val="00A52B23"/>
    <w:rsid w:val="00A570A1"/>
    <w:rsid w:val="00A5773B"/>
    <w:rsid w:val="00A606C2"/>
    <w:rsid w:val="00A60B50"/>
    <w:rsid w:val="00A62930"/>
    <w:rsid w:val="00A62B55"/>
    <w:rsid w:val="00A647C6"/>
    <w:rsid w:val="00A66355"/>
    <w:rsid w:val="00A70F0B"/>
    <w:rsid w:val="00A7475E"/>
    <w:rsid w:val="00A75085"/>
    <w:rsid w:val="00A81AFA"/>
    <w:rsid w:val="00A84B50"/>
    <w:rsid w:val="00A851C4"/>
    <w:rsid w:val="00A90B0B"/>
    <w:rsid w:val="00A920D2"/>
    <w:rsid w:val="00A957BC"/>
    <w:rsid w:val="00A95FBB"/>
    <w:rsid w:val="00A9740F"/>
    <w:rsid w:val="00AA1A2C"/>
    <w:rsid w:val="00AA2E45"/>
    <w:rsid w:val="00AA6E05"/>
    <w:rsid w:val="00AA7EA7"/>
    <w:rsid w:val="00AB3EA6"/>
    <w:rsid w:val="00AB5CE6"/>
    <w:rsid w:val="00AB7FE0"/>
    <w:rsid w:val="00AC1397"/>
    <w:rsid w:val="00AC640B"/>
    <w:rsid w:val="00AC6ECA"/>
    <w:rsid w:val="00AD0367"/>
    <w:rsid w:val="00AD06E9"/>
    <w:rsid w:val="00AD17FD"/>
    <w:rsid w:val="00AD51A2"/>
    <w:rsid w:val="00AE1B72"/>
    <w:rsid w:val="00AE6AFB"/>
    <w:rsid w:val="00AF0FDE"/>
    <w:rsid w:val="00AF16C6"/>
    <w:rsid w:val="00AF2325"/>
    <w:rsid w:val="00B01464"/>
    <w:rsid w:val="00B060F9"/>
    <w:rsid w:val="00B06ADF"/>
    <w:rsid w:val="00B06D38"/>
    <w:rsid w:val="00B109CD"/>
    <w:rsid w:val="00B11938"/>
    <w:rsid w:val="00B1470F"/>
    <w:rsid w:val="00B209A7"/>
    <w:rsid w:val="00B2239B"/>
    <w:rsid w:val="00B2432C"/>
    <w:rsid w:val="00B24D34"/>
    <w:rsid w:val="00B24D73"/>
    <w:rsid w:val="00B30668"/>
    <w:rsid w:val="00B30857"/>
    <w:rsid w:val="00B31249"/>
    <w:rsid w:val="00B3613F"/>
    <w:rsid w:val="00B40DE7"/>
    <w:rsid w:val="00B440B1"/>
    <w:rsid w:val="00B50E08"/>
    <w:rsid w:val="00B53A34"/>
    <w:rsid w:val="00B56FDA"/>
    <w:rsid w:val="00B57598"/>
    <w:rsid w:val="00B5797E"/>
    <w:rsid w:val="00B57AFE"/>
    <w:rsid w:val="00B61A9F"/>
    <w:rsid w:val="00B62074"/>
    <w:rsid w:val="00B62743"/>
    <w:rsid w:val="00B64ECB"/>
    <w:rsid w:val="00B65F72"/>
    <w:rsid w:val="00B70B0E"/>
    <w:rsid w:val="00B72395"/>
    <w:rsid w:val="00B723F3"/>
    <w:rsid w:val="00B803E9"/>
    <w:rsid w:val="00B87B09"/>
    <w:rsid w:val="00B96AFD"/>
    <w:rsid w:val="00BA34D3"/>
    <w:rsid w:val="00BA4EC9"/>
    <w:rsid w:val="00BA5880"/>
    <w:rsid w:val="00BB0F1A"/>
    <w:rsid w:val="00BB17B6"/>
    <w:rsid w:val="00BB6FFD"/>
    <w:rsid w:val="00BC16FA"/>
    <w:rsid w:val="00BC17D9"/>
    <w:rsid w:val="00BC2122"/>
    <w:rsid w:val="00BC4F24"/>
    <w:rsid w:val="00BD13A2"/>
    <w:rsid w:val="00BD15F0"/>
    <w:rsid w:val="00BD1CCF"/>
    <w:rsid w:val="00BD2321"/>
    <w:rsid w:val="00BD236B"/>
    <w:rsid w:val="00BD301F"/>
    <w:rsid w:val="00BD42BC"/>
    <w:rsid w:val="00BE2B4A"/>
    <w:rsid w:val="00BE52E0"/>
    <w:rsid w:val="00BE5CEB"/>
    <w:rsid w:val="00BF1993"/>
    <w:rsid w:val="00BF60AB"/>
    <w:rsid w:val="00BF79D0"/>
    <w:rsid w:val="00C0144B"/>
    <w:rsid w:val="00C0279E"/>
    <w:rsid w:val="00C101D4"/>
    <w:rsid w:val="00C11076"/>
    <w:rsid w:val="00C1181B"/>
    <w:rsid w:val="00C13189"/>
    <w:rsid w:val="00C1562A"/>
    <w:rsid w:val="00C15E6E"/>
    <w:rsid w:val="00C16342"/>
    <w:rsid w:val="00C1793F"/>
    <w:rsid w:val="00C22536"/>
    <w:rsid w:val="00C237A0"/>
    <w:rsid w:val="00C31533"/>
    <w:rsid w:val="00C35CB5"/>
    <w:rsid w:val="00C415CD"/>
    <w:rsid w:val="00C4334F"/>
    <w:rsid w:val="00C50215"/>
    <w:rsid w:val="00C5149C"/>
    <w:rsid w:val="00C52B6A"/>
    <w:rsid w:val="00C540D5"/>
    <w:rsid w:val="00C5656A"/>
    <w:rsid w:val="00C57371"/>
    <w:rsid w:val="00C64099"/>
    <w:rsid w:val="00C647F1"/>
    <w:rsid w:val="00C70229"/>
    <w:rsid w:val="00C70C71"/>
    <w:rsid w:val="00C83088"/>
    <w:rsid w:val="00C85202"/>
    <w:rsid w:val="00C93731"/>
    <w:rsid w:val="00C96A2A"/>
    <w:rsid w:val="00CA5E20"/>
    <w:rsid w:val="00CB15E5"/>
    <w:rsid w:val="00CB1953"/>
    <w:rsid w:val="00CB458A"/>
    <w:rsid w:val="00CB68C2"/>
    <w:rsid w:val="00CC0070"/>
    <w:rsid w:val="00CC138A"/>
    <w:rsid w:val="00CC2AA0"/>
    <w:rsid w:val="00CC421F"/>
    <w:rsid w:val="00CC7A84"/>
    <w:rsid w:val="00CD06E1"/>
    <w:rsid w:val="00CD25DF"/>
    <w:rsid w:val="00CD4C53"/>
    <w:rsid w:val="00CD6E18"/>
    <w:rsid w:val="00CE2D28"/>
    <w:rsid w:val="00CE4458"/>
    <w:rsid w:val="00CE5025"/>
    <w:rsid w:val="00CE61DA"/>
    <w:rsid w:val="00CE68C2"/>
    <w:rsid w:val="00CE790F"/>
    <w:rsid w:val="00CF01CB"/>
    <w:rsid w:val="00CF16BB"/>
    <w:rsid w:val="00CF1AF3"/>
    <w:rsid w:val="00CF339D"/>
    <w:rsid w:val="00CF584F"/>
    <w:rsid w:val="00D03269"/>
    <w:rsid w:val="00D066FF"/>
    <w:rsid w:val="00D06B6B"/>
    <w:rsid w:val="00D11071"/>
    <w:rsid w:val="00D12A87"/>
    <w:rsid w:val="00D16582"/>
    <w:rsid w:val="00D1772F"/>
    <w:rsid w:val="00D30F5D"/>
    <w:rsid w:val="00D337DE"/>
    <w:rsid w:val="00D33CB8"/>
    <w:rsid w:val="00D33ED4"/>
    <w:rsid w:val="00D34979"/>
    <w:rsid w:val="00D349D1"/>
    <w:rsid w:val="00D35FBB"/>
    <w:rsid w:val="00D369F8"/>
    <w:rsid w:val="00D3772B"/>
    <w:rsid w:val="00D45D75"/>
    <w:rsid w:val="00D50DC1"/>
    <w:rsid w:val="00D5385F"/>
    <w:rsid w:val="00D55E62"/>
    <w:rsid w:val="00D56717"/>
    <w:rsid w:val="00D56B54"/>
    <w:rsid w:val="00D57228"/>
    <w:rsid w:val="00D658F9"/>
    <w:rsid w:val="00D66B00"/>
    <w:rsid w:val="00D673EF"/>
    <w:rsid w:val="00D719B3"/>
    <w:rsid w:val="00D74E35"/>
    <w:rsid w:val="00D75F91"/>
    <w:rsid w:val="00D84C08"/>
    <w:rsid w:val="00D86B50"/>
    <w:rsid w:val="00D91FA2"/>
    <w:rsid w:val="00D92F40"/>
    <w:rsid w:val="00D92FC0"/>
    <w:rsid w:val="00D9323D"/>
    <w:rsid w:val="00D9624A"/>
    <w:rsid w:val="00DA2EC4"/>
    <w:rsid w:val="00DA58DB"/>
    <w:rsid w:val="00DB43FA"/>
    <w:rsid w:val="00DB5AE2"/>
    <w:rsid w:val="00DC0EBD"/>
    <w:rsid w:val="00DC2870"/>
    <w:rsid w:val="00DC7A8D"/>
    <w:rsid w:val="00DD3730"/>
    <w:rsid w:val="00DD37CB"/>
    <w:rsid w:val="00DD4BCD"/>
    <w:rsid w:val="00DD5B46"/>
    <w:rsid w:val="00DE4220"/>
    <w:rsid w:val="00DE78F6"/>
    <w:rsid w:val="00DE79CD"/>
    <w:rsid w:val="00DF22E9"/>
    <w:rsid w:val="00DF27E8"/>
    <w:rsid w:val="00DF75CB"/>
    <w:rsid w:val="00E0193F"/>
    <w:rsid w:val="00E17E0B"/>
    <w:rsid w:val="00E20AE0"/>
    <w:rsid w:val="00E21BF0"/>
    <w:rsid w:val="00E24247"/>
    <w:rsid w:val="00E26194"/>
    <w:rsid w:val="00E3186F"/>
    <w:rsid w:val="00E33BF3"/>
    <w:rsid w:val="00E33C66"/>
    <w:rsid w:val="00E36506"/>
    <w:rsid w:val="00E37409"/>
    <w:rsid w:val="00E401B1"/>
    <w:rsid w:val="00E459EF"/>
    <w:rsid w:val="00E45B72"/>
    <w:rsid w:val="00E46AC4"/>
    <w:rsid w:val="00E46FAF"/>
    <w:rsid w:val="00E477E8"/>
    <w:rsid w:val="00E539AF"/>
    <w:rsid w:val="00E5657B"/>
    <w:rsid w:val="00E566E0"/>
    <w:rsid w:val="00E569A4"/>
    <w:rsid w:val="00E60DCD"/>
    <w:rsid w:val="00E61233"/>
    <w:rsid w:val="00E61264"/>
    <w:rsid w:val="00E61E12"/>
    <w:rsid w:val="00E63DED"/>
    <w:rsid w:val="00E64149"/>
    <w:rsid w:val="00E65CDD"/>
    <w:rsid w:val="00E67AFD"/>
    <w:rsid w:val="00E67E81"/>
    <w:rsid w:val="00E72E83"/>
    <w:rsid w:val="00E74A1A"/>
    <w:rsid w:val="00E82068"/>
    <w:rsid w:val="00E849E1"/>
    <w:rsid w:val="00E8523D"/>
    <w:rsid w:val="00E853CA"/>
    <w:rsid w:val="00E95011"/>
    <w:rsid w:val="00EA0E2C"/>
    <w:rsid w:val="00EA11E3"/>
    <w:rsid w:val="00EA202B"/>
    <w:rsid w:val="00EA2436"/>
    <w:rsid w:val="00EA31C7"/>
    <w:rsid w:val="00EA5242"/>
    <w:rsid w:val="00EB00D7"/>
    <w:rsid w:val="00EC1849"/>
    <w:rsid w:val="00EC3898"/>
    <w:rsid w:val="00EC53C4"/>
    <w:rsid w:val="00EC7BEA"/>
    <w:rsid w:val="00ED078C"/>
    <w:rsid w:val="00ED4BB7"/>
    <w:rsid w:val="00ED68B6"/>
    <w:rsid w:val="00ED7275"/>
    <w:rsid w:val="00ED7D02"/>
    <w:rsid w:val="00EE15FD"/>
    <w:rsid w:val="00EF2E87"/>
    <w:rsid w:val="00EF393B"/>
    <w:rsid w:val="00F00E2B"/>
    <w:rsid w:val="00F01CA4"/>
    <w:rsid w:val="00F042E2"/>
    <w:rsid w:val="00F10003"/>
    <w:rsid w:val="00F1011C"/>
    <w:rsid w:val="00F11A58"/>
    <w:rsid w:val="00F13179"/>
    <w:rsid w:val="00F13275"/>
    <w:rsid w:val="00F13A23"/>
    <w:rsid w:val="00F15D42"/>
    <w:rsid w:val="00F164F6"/>
    <w:rsid w:val="00F1691A"/>
    <w:rsid w:val="00F213C9"/>
    <w:rsid w:val="00F250A8"/>
    <w:rsid w:val="00F25C12"/>
    <w:rsid w:val="00F268AD"/>
    <w:rsid w:val="00F30B1B"/>
    <w:rsid w:val="00F3279F"/>
    <w:rsid w:val="00F340B5"/>
    <w:rsid w:val="00F4305C"/>
    <w:rsid w:val="00F44753"/>
    <w:rsid w:val="00F44D10"/>
    <w:rsid w:val="00F45EDE"/>
    <w:rsid w:val="00F50694"/>
    <w:rsid w:val="00F56BDE"/>
    <w:rsid w:val="00F56D50"/>
    <w:rsid w:val="00F6311F"/>
    <w:rsid w:val="00F6323A"/>
    <w:rsid w:val="00F64841"/>
    <w:rsid w:val="00F64D03"/>
    <w:rsid w:val="00F66596"/>
    <w:rsid w:val="00F70ECD"/>
    <w:rsid w:val="00F723B3"/>
    <w:rsid w:val="00F8065D"/>
    <w:rsid w:val="00F813CD"/>
    <w:rsid w:val="00F81416"/>
    <w:rsid w:val="00F81E40"/>
    <w:rsid w:val="00F82EC6"/>
    <w:rsid w:val="00F85231"/>
    <w:rsid w:val="00F913E0"/>
    <w:rsid w:val="00FA291F"/>
    <w:rsid w:val="00FA4ED1"/>
    <w:rsid w:val="00FA5838"/>
    <w:rsid w:val="00FA6C0B"/>
    <w:rsid w:val="00FB1D86"/>
    <w:rsid w:val="00FB225F"/>
    <w:rsid w:val="00FB22EA"/>
    <w:rsid w:val="00FB51B5"/>
    <w:rsid w:val="00FB7912"/>
    <w:rsid w:val="00FB7B6E"/>
    <w:rsid w:val="00FC00F1"/>
    <w:rsid w:val="00FC3A5E"/>
    <w:rsid w:val="00FC49F9"/>
    <w:rsid w:val="00FC4AEA"/>
    <w:rsid w:val="00FD1C36"/>
    <w:rsid w:val="00FE055B"/>
    <w:rsid w:val="00FE1591"/>
    <w:rsid w:val="00FE19BA"/>
    <w:rsid w:val="00FE2B49"/>
    <w:rsid w:val="00FE60EF"/>
    <w:rsid w:val="00FE704D"/>
    <w:rsid w:val="00FF0296"/>
    <w:rsid w:val="00FF100A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e">
    <w:name w:val="Adressee"/>
    <w:basedOn w:val="Normal"/>
    <w:uiPriority w:val="99"/>
    <w:rsid w:val="00490677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olor w:val="BBCC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30</Words>
  <Characters>172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${report_name}</dc:title>
  <dc:subject/>
  <dc:creator>Ron</dc:creator>
  <cp:keywords/>
  <dc:description/>
  <cp:lastModifiedBy>Ron</cp:lastModifiedBy>
  <cp:revision>2</cp:revision>
  <dcterms:created xsi:type="dcterms:W3CDTF">2013-03-14T18:46:00Z</dcterms:created>
  <dcterms:modified xsi:type="dcterms:W3CDTF">2013-03-14T18:54:00Z</dcterms:modified>
</cp:coreProperties>
</file>